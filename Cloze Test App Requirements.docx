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544" w:rsidRPr="006D2602" w:rsidRDefault="006D2602" w:rsidP="006D2602">
      <w:pPr>
        <w:pStyle w:val="Heading1"/>
        <w:jc w:val="center"/>
        <w:rPr>
          <w:sz w:val="40"/>
        </w:rPr>
      </w:pPr>
      <w:r w:rsidRPr="006D2602">
        <w:rPr>
          <w:sz w:val="40"/>
        </w:rPr>
        <w:t>Cloze Test App</w:t>
      </w:r>
    </w:p>
    <w:p w:rsidR="006D2602" w:rsidRPr="006D2602" w:rsidRDefault="006D2602">
      <w:pPr>
        <w:rPr>
          <w:b/>
          <w:sz w:val="28"/>
        </w:rPr>
      </w:pPr>
      <w:r w:rsidRPr="006D2602">
        <w:rPr>
          <w:b/>
          <w:sz w:val="28"/>
        </w:rPr>
        <w:t>Teacher front 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D2602" w:rsidTr="006D2602">
        <w:tc>
          <w:tcPr>
            <w:tcW w:w="9242" w:type="dxa"/>
          </w:tcPr>
          <w:p w:rsidR="006D2602" w:rsidRDefault="006D2602">
            <w:r>
              <w:rPr>
                <w:noProof/>
              </w:rPr>
              <w:drawing>
                <wp:inline distT="0" distB="0" distL="0" distR="0" wp14:anchorId="0A1F1ABD" wp14:editId="612109DD">
                  <wp:extent cx="5943600" cy="4403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0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D2602" w:rsidTr="006D2602">
        <w:tc>
          <w:tcPr>
            <w:tcW w:w="9242" w:type="dxa"/>
          </w:tcPr>
          <w:p w:rsidR="006D2602" w:rsidRDefault="006D2602"/>
          <w:p w:rsidR="006D2602" w:rsidRPr="00D574E4" w:rsidRDefault="006D2602">
            <w:pPr>
              <w:rPr>
                <w:sz w:val="24"/>
              </w:rPr>
            </w:pPr>
            <w:r w:rsidRPr="00D574E4">
              <w:rPr>
                <w:sz w:val="24"/>
              </w:rPr>
              <w:t xml:space="preserve">Please ensure that all </w:t>
            </w:r>
            <w:proofErr w:type="gramStart"/>
            <w:r w:rsidRPr="00D574E4">
              <w:rPr>
                <w:sz w:val="24"/>
              </w:rPr>
              <w:t>functions(</w:t>
            </w:r>
            <w:proofErr w:type="gramEnd"/>
            <w:r w:rsidRPr="00D574E4">
              <w:rPr>
                <w:sz w:val="24"/>
              </w:rPr>
              <w:t>) are named appropriately and…all code is well commented.</w:t>
            </w:r>
          </w:p>
          <w:p w:rsidR="006D2602" w:rsidRDefault="006D2602"/>
          <w:p w:rsidR="006D2602" w:rsidRDefault="006D2602">
            <w:r>
              <w:t>For example</w:t>
            </w:r>
          </w:p>
          <w:p w:rsidR="006D2602" w:rsidRDefault="006D2602"/>
          <w:p w:rsidR="006D2602" w:rsidRDefault="006D2602">
            <w:proofErr w:type="spellStart"/>
            <w:r>
              <w:t>setMissingWords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 // function to randomly select missing words from text</w:t>
            </w:r>
          </w:p>
          <w:p w:rsidR="006D2602" w:rsidRDefault="006D2602">
            <w:proofErr w:type="spellStart"/>
            <w:r>
              <w:t>getMissingWords</w:t>
            </w:r>
            <w:proofErr w:type="spellEnd"/>
            <w:r>
              <w:t>() // function to get and display the list of missing words</w:t>
            </w:r>
          </w:p>
          <w:p w:rsidR="006D2602" w:rsidRDefault="006D2602"/>
          <w:p w:rsidR="006D2602" w:rsidRDefault="006D2602"/>
        </w:tc>
      </w:tr>
    </w:tbl>
    <w:p w:rsidR="006D2602" w:rsidRDefault="006D2602"/>
    <w:p w:rsidR="006D2602" w:rsidRDefault="006D2602">
      <w:r>
        <w:br w:type="page"/>
      </w:r>
    </w:p>
    <w:p w:rsidR="006D2602" w:rsidRDefault="006D2602">
      <w:pPr>
        <w:rPr>
          <w:b/>
          <w:sz w:val="32"/>
        </w:rPr>
      </w:pPr>
      <w:r w:rsidRPr="006D2602">
        <w:rPr>
          <w:b/>
          <w:sz w:val="32"/>
        </w:rPr>
        <w:lastRenderedPageBreak/>
        <w:t>Student Front 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D2602" w:rsidTr="006D2602">
        <w:tc>
          <w:tcPr>
            <w:tcW w:w="9242" w:type="dxa"/>
          </w:tcPr>
          <w:p w:rsidR="006D2602" w:rsidRDefault="006D2602">
            <w:pPr>
              <w:rPr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010F6786" wp14:editId="60AEB8A0">
                  <wp:extent cx="5943600" cy="4419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602" w:rsidTr="006D2602">
        <w:tc>
          <w:tcPr>
            <w:tcW w:w="9242" w:type="dxa"/>
          </w:tcPr>
          <w:p w:rsidR="006D2602" w:rsidRDefault="006D2602">
            <w:pPr>
              <w:rPr>
                <w:b/>
                <w:sz w:val="32"/>
              </w:rPr>
            </w:pPr>
          </w:p>
          <w:p w:rsidR="006D2602" w:rsidRPr="006D2602" w:rsidRDefault="006D2602">
            <w:pPr>
              <w:rPr>
                <w:sz w:val="24"/>
                <w:szCs w:val="24"/>
              </w:rPr>
            </w:pPr>
            <w:r w:rsidRPr="006D2602">
              <w:rPr>
                <w:sz w:val="24"/>
                <w:szCs w:val="24"/>
              </w:rPr>
              <w:t>In this example the student is completing the Cloze quiz. When they type a word from the missing list, VUE must change the badge class.</w:t>
            </w:r>
          </w:p>
          <w:p w:rsidR="006D2602" w:rsidRDefault="006D2602">
            <w:pPr>
              <w:rPr>
                <w:b/>
                <w:sz w:val="32"/>
              </w:rPr>
            </w:pPr>
          </w:p>
        </w:tc>
      </w:tr>
    </w:tbl>
    <w:p w:rsidR="006D2602" w:rsidRDefault="006D2602">
      <w:pPr>
        <w:rPr>
          <w:b/>
          <w:sz w:val="32"/>
        </w:rPr>
      </w:pPr>
    </w:p>
    <w:p w:rsidR="006D2602" w:rsidRDefault="006D2602" w:rsidP="006D260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D2602" w:rsidTr="006D2602">
        <w:tc>
          <w:tcPr>
            <w:tcW w:w="9242" w:type="dxa"/>
          </w:tcPr>
          <w:p w:rsidR="006D2602" w:rsidRDefault="006D2602">
            <w:pPr>
              <w:rPr>
                <w:b/>
                <w:sz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935D68" wp14:editId="6736FC52">
                  <wp:extent cx="5943600" cy="44145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1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602" w:rsidTr="006D2602">
        <w:tc>
          <w:tcPr>
            <w:tcW w:w="9242" w:type="dxa"/>
          </w:tcPr>
          <w:p w:rsidR="006D2602" w:rsidRPr="006D2602" w:rsidRDefault="006D2602">
            <w:pPr>
              <w:rPr>
                <w:sz w:val="32"/>
              </w:rPr>
            </w:pPr>
            <w:r w:rsidRPr="006D2602">
              <w:rPr>
                <w:sz w:val="24"/>
              </w:rPr>
              <w:t xml:space="preserve">Example of how the cloze test </w:t>
            </w:r>
            <w:proofErr w:type="gramStart"/>
            <w:r w:rsidRPr="006D2602">
              <w:rPr>
                <w:sz w:val="24"/>
              </w:rPr>
              <w:t>will  be</w:t>
            </w:r>
            <w:proofErr w:type="gramEnd"/>
            <w:r w:rsidRPr="006D2602">
              <w:rPr>
                <w:sz w:val="24"/>
              </w:rPr>
              <w:t xml:space="preserve"> graded.</w:t>
            </w:r>
          </w:p>
        </w:tc>
      </w:tr>
    </w:tbl>
    <w:p w:rsidR="006D2602" w:rsidRPr="006D2602" w:rsidRDefault="006D2602">
      <w:pPr>
        <w:rPr>
          <w:b/>
          <w:sz w:val="32"/>
        </w:rPr>
      </w:pPr>
    </w:p>
    <w:sectPr w:rsidR="006D2602" w:rsidRPr="006D260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DC0" w:rsidRDefault="00852DC0" w:rsidP="003D7D2F">
      <w:pPr>
        <w:spacing w:after="0" w:line="240" w:lineRule="auto"/>
      </w:pPr>
      <w:r>
        <w:separator/>
      </w:r>
    </w:p>
  </w:endnote>
  <w:endnote w:type="continuationSeparator" w:id="0">
    <w:p w:rsidR="00852DC0" w:rsidRDefault="00852DC0" w:rsidP="003D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DC0" w:rsidRDefault="00852DC0" w:rsidP="003D7D2F">
      <w:pPr>
        <w:spacing w:after="0" w:line="240" w:lineRule="auto"/>
      </w:pPr>
      <w:r>
        <w:separator/>
      </w:r>
    </w:p>
  </w:footnote>
  <w:footnote w:type="continuationSeparator" w:id="0">
    <w:p w:rsidR="00852DC0" w:rsidRDefault="00852DC0" w:rsidP="003D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32"/>
      </w:rPr>
      <w:id w:val="-907918332"/>
      <w:docPartObj>
        <w:docPartGallery w:val="Page Numbers (Top of Page)"/>
        <w:docPartUnique/>
      </w:docPartObj>
    </w:sdtPr>
    <w:sdtEndPr/>
    <w:sdtContent>
      <w:p w:rsidR="003D7D2F" w:rsidRPr="00CB46F3" w:rsidRDefault="003D7D2F">
        <w:pPr>
          <w:pStyle w:val="Header"/>
          <w:jc w:val="center"/>
          <w:rPr>
            <w:sz w:val="32"/>
          </w:rPr>
        </w:pPr>
        <w:r w:rsidRPr="00CB46F3">
          <w:rPr>
            <w:sz w:val="32"/>
          </w:rPr>
          <w:t xml:space="preserve">Page </w:t>
        </w:r>
        <w:r w:rsidRPr="00CB46F3">
          <w:rPr>
            <w:b/>
            <w:bCs/>
            <w:sz w:val="36"/>
            <w:szCs w:val="24"/>
          </w:rPr>
          <w:fldChar w:fldCharType="begin"/>
        </w:r>
        <w:r w:rsidRPr="00CB46F3">
          <w:rPr>
            <w:b/>
            <w:bCs/>
            <w:sz w:val="32"/>
          </w:rPr>
          <w:instrText xml:space="preserve"> PAGE </w:instrText>
        </w:r>
        <w:r w:rsidRPr="00CB46F3">
          <w:rPr>
            <w:b/>
            <w:bCs/>
            <w:sz w:val="36"/>
            <w:szCs w:val="24"/>
          </w:rPr>
          <w:fldChar w:fldCharType="separate"/>
        </w:r>
        <w:r w:rsidR="00CB46F3">
          <w:rPr>
            <w:b/>
            <w:bCs/>
            <w:noProof/>
            <w:sz w:val="32"/>
          </w:rPr>
          <w:t>3</w:t>
        </w:r>
        <w:r w:rsidRPr="00CB46F3">
          <w:rPr>
            <w:b/>
            <w:bCs/>
            <w:sz w:val="36"/>
            <w:szCs w:val="24"/>
          </w:rPr>
          <w:fldChar w:fldCharType="end"/>
        </w:r>
        <w:r w:rsidRPr="00CB46F3">
          <w:rPr>
            <w:sz w:val="32"/>
          </w:rPr>
          <w:t xml:space="preserve"> of </w:t>
        </w:r>
        <w:r w:rsidRPr="00CB46F3">
          <w:rPr>
            <w:b/>
            <w:bCs/>
            <w:sz w:val="36"/>
            <w:szCs w:val="24"/>
          </w:rPr>
          <w:fldChar w:fldCharType="begin"/>
        </w:r>
        <w:r w:rsidRPr="00CB46F3">
          <w:rPr>
            <w:b/>
            <w:bCs/>
            <w:sz w:val="32"/>
          </w:rPr>
          <w:instrText xml:space="preserve"> NUMPAGES  </w:instrText>
        </w:r>
        <w:r w:rsidRPr="00CB46F3">
          <w:rPr>
            <w:b/>
            <w:bCs/>
            <w:sz w:val="36"/>
            <w:szCs w:val="24"/>
          </w:rPr>
          <w:fldChar w:fldCharType="separate"/>
        </w:r>
        <w:r w:rsidR="00CB46F3">
          <w:rPr>
            <w:b/>
            <w:bCs/>
            <w:noProof/>
            <w:sz w:val="32"/>
          </w:rPr>
          <w:t>3</w:t>
        </w:r>
        <w:r w:rsidRPr="00CB46F3">
          <w:rPr>
            <w:b/>
            <w:bCs/>
            <w:sz w:val="36"/>
            <w:szCs w:val="24"/>
          </w:rPr>
          <w:fldChar w:fldCharType="end"/>
        </w:r>
      </w:p>
    </w:sdtContent>
  </w:sdt>
  <w:p w:rsidR="003D7D2F" w:rsidRDefault="003D7D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602"/>
    <w:rsid w:val="003D7D2F"/>
    <w:rsid w:val="006D2602"/>
    <w:rsid w:val="00852DC0"/>
    <w:rsid w:val="00CB46F3"/>
    <w:rsid w:val="00D574E4"/>
    <w:rsid w:val="00D7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D2F"/>
  </w:style>
  <w:style w:type="paragraph" w:styleId="Footer">
    <w:name w:val="footer"/>
    <w:basedOn w:val="Normal"/>
    <w:link w:val="FooterChar"/>
    <w:uiPriority w:val="99"/>
    <w:unhideWhenUsed/>
    <w:rsid w:val="003D7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D2F"/>
  </w:style>
  <w:style w:type="table" w:styleId="TableGrid">
    <w:name w:val="Table Grid"/>
    <w:basedOn w:val="TableNormal"/>
    <w:uiPriority w:val="59"/>
    <w:rsid w:val="006D2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2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6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2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D2F"/>
  </w:style>
  <w:style w:type="paragraph" w:styleId="Footer">
    <w:name w:val="footer"/>
    <w:basedOn w:val="Normal"/>
    <w:link w:val="FooterChar"/>
    <w:uiPriority w:val="99"/>
    <w:unhideWhenUsed/>
    <w:rsid w:val="003D7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D2F"/>
  </w:style>
  <w:style w:type="table" w:styleId="TableGrid">
    <w:name w:val="Table Grid"/>
    <w:basedOn w:val="TableNormal"/>
    <w:uiPriority w:val="59"/>
    <w:rsid w:val="006D2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2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6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2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O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01E35-3DF8-4DFE-A154-B26B07CBE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OT.dotx</Template>
  <TotalTime>9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2021-01-03T09:32:00Z</dcterms:created>
  <dcterms:modified xsi:type="dcterms:W3CDTF">2021-01-03T09:41:00Z</dcterms:modified>
</cp:coreProperties>
</file>